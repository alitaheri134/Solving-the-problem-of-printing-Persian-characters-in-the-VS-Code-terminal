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0697" w14:textId="541F5333" w:rsidR="00B92932" w:rsidRPr="00B92932" w:rsidRDefault="00435C20" w:rsidP="00B92932">
      <w:pPr>
        <w:bidi/>
        <w:rPr>
          <w:rFonts w:ascii="IRANSansWeb" w:hAnsi="IRANSansWeb" w:cs="QuranTaha"/>
          <w:b/>
          <w:bCs/>
          <w:sz w:val="30"/>
          <w:szCs w:val="30"/>
          <w:rtl/>
          <w:lang w:bidi="fa-IR"/>
        </w:rPr>
      </w:pPr>
      <w:r w:rsidRPr="00B92932">
        <w:rPr>
          <w:rFonts w:ascii="IRANSansWeb" w:hAnsi="IRANSansWeb" w:cs="IRANSansWeb" w:hint="cs"/>
          <w:b/>
          <w:bCs/>
          <w:sz w:val="30"/>
          <w:szCs w:val="30"/>
          <w:rtl/>
          <w:lang w:bidi="fa-IR"/>
        </w:rPr>
        <w:t xml:space="preserve"> </w:t>
      </w:r>
      <w:r w:rsidR="00B92932"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</w:t>
      </w:r>
    </w:p>
    <w:p w14:paraId="4E81CC82" w14:textId="77777777" w:rsidR="00B92932" w:rsidRPr="00B92932" w:rsidRDefault="00B92932" w:rsidP="00B92932">
      <w:pPr>
        <w:bidi/>
        <w:rPr>
          <w:rFonts w:ascii="IRANSansWeb" w:hAnsi="IRANSansWeb" w:cs="QuranTaha"/>
          <w:b/>
          <w:bCs/>
          <w:sz w:val="30"/>
          <w:szCs w:val="30"/>
          <w:rtl/>
          <w:lang w:bidi="fa-IR"/>
        </w:rPr>
      </w:pP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>راه‌حل اجرا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کدها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پا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تون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با متن فارس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در ترم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نال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و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اس کد</w:t>
      </w:r>
    </w:p>
    <w:p w14:paraId="648F8884" w14:textId="77777777" w:rsidR="00B92932" w:rsidRPr="00B92932" w:rsidRDefault="00B92932" w:rsidP="00B92932">
      <w:pPr>
        <w:bidi/>
        <w:rPr>
          <w:rFonts w:ascii="IRANSansWeb" w:hAnsi="IRANSansWeb" w:cs="QuranTaha"/>
          <w:b/>
          <w:bCs/>
          <w:sz w:val="30"/>
          <w:szCs w:val="30"/>
          <w:rtl/>
          <w:lang w:bidi="fa-IR"/>
        </w:rPr>
      </w:pP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وقت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در نرم افزار و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اسد کد   کدها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پا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تون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 را اجرام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کن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م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کدها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دارا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 متن ها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فارس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به درست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نشان داده نم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شود</w:t>
      </w: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</w:t>
      </w:r>
    </w:p>
    <w:p w14:paraId="7175225E" w14:textId="77777777" w:rsidR="00B92932" w:rsidRPr="00B92932" w:rsidRDefault="00B92932" w:rsidP="00B92932">
      <w:pPr>
        <w:bidi/>
        <w:rPr>
          <w:rFonts w:ascii="IRANSansWeb" w:hAnsi="IRANSansWeb" w:cs="QuranTaha"/>
          <w:b/>
          <w:bCs/>
          <w:sz w:val="30"/>
          <w:szCs w:val="30"/>
          <w:rtl/>
          <w:lang w:bidi="fa-IR"/>
        </w:rPr>
      </w:pP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برا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 حل 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ن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مشکل راه حل ها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بس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ار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ز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اد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ارا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ه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شده است که من اکثر آنهاراچک کرده ام  وه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چ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کدوم به نت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جه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دلخواه منجر نشد</w:t>
      </w:r>
    </w:p>
    <w:p w14:paraId="35B45800" w14:textId="77777777" w:rsidR="00B92932" w:rsidRPr="00B92932" w:rsidRDefault="00B92932" w:rsidP="00B92932">
      <w:pPr>
        <w:bidi/>
        <w:rPr>
          <w:rFonts w:ascii="IRANSansWeb" w:hAnsi="IRANSansWeb" w:cs="QuranTaha"/>
          <w:b/>
          <w:bCs/>
          <w:sz w:val="30"/>
          <w:szCs w:val="30"/>
          <w:rtl/>
          <w:lang w:bidi="fa-IR"/>
        </w:rPr>
      </w:pP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برا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ن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منظور سه عدد فا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ل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به اسم ها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 keybindings.json    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>و</w:t>
      </w: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settings.json 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>و</w:t>
      </w: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>tasks.json</w:t>
      </w:r>
    </w:p>
    <w:p w14:paraId="62A0C88C" w14:textId="77777777" w:rsidR="00B92932" w:rsidRPr="00B92932" w:rsidRDefault="00B92932" w:rsidP="00B92932">
      <w:pPr>
        <w:bidi/>
        <w:rPr>
          <w:rFonts w:ascii="IRANSansWeb" w:hAnsi="IRANSansWeb" w:cs="QuranTaha"/>
          <w:b/>
          <w:bCs/>
          <w:sz w:val="30"/>
          <w:szCs w:val="30"/>
          <w:rtl/>
          <w:lang w:bidi="fa-IR"/>
        </w:rPr>
      </w:pP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نوشته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شده است که شما با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د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ن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سه تا فا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ل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را دانلودکرده ودر مس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ر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ز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ر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کپ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کن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د</w:t>
      </w: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</w:t>
      </w:r>
    </w:p>
    <w:p w14:paraId="4D3A86D0" w14:textId="77777777" w:rsidR="00B92932" w:rsidRPr="00B92932" w:rsidRDefault="00B92932" w:rsidP="00B92932">
      <w:pPr>
        <w:bidi/>
        <w:rPr>
          <w:rFonts w:ascii="IRANSansWeb" w:hAnsi="IRANSansWeb" w:cs="QuranTaha"/>
          <w:b/>
          <w:bCs/>
          <w:sz w:val="30"/>
          <w:szCs w:val="30"/>
          <w:rtl/>
          <w:lang w:bidi="fa-IR"/>
        </w:rPr>
      </w:pP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</w:t>
      </w:r>
    </w:p>
    <w:p w14:paraId="5952BF3D" w14:textId="77777777" w:rsidR="00B92932" w:rsidRPr="00B92932" w:rsidRDefault="00B92932" w:rsidP="00B92932">
      <w:pPr>
        <w:bidi/>
        <w:rPr>
          <w:rFonts w:ascii="IRANSansWeb" w:hAnsi="IRANSansWeb" w:cs="QuranTaha"/>
          <w:b/>
          <w:bCs/>
          <w:sz w:val="30"/>
          <w:szCs w:val="30"/>
          <w:lang w:bidi="fa-IR"/>
        </w:rPr>
      </w:pP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 C:\Users\USERNAME\AppData\Roaming\Code\User   </w:t>
      </w:r>
    </w:p>
    <w:p w14:paraId="567F73A8" w14:textId="3F52A8DF" w:rsidR="00B92932" w:rsidRPr="00B92932" w:rsidRDefault="00B92932" w:rsidP="00B92932">
      <w:pPr>
        <w:bidi/>
        <w:rPr>
          <w:rFonts w:ascii="IRANSansWeb" w:hAnsi="IRANSansWeb" w:cs="QuranTaha"/>
          <w:b/>
          <w:bCs/>
          <w:sz w:val="30"/>
          <w:szCs w:val="30"/>
          <w:rtl/>
          <w:lang w:bidi="fa-IR"/>
        </w:rPr>
      </w:pP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 </w:t>
      </w:r>
      <w:r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>به جا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 USERNAME 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>، نام کاربر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س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ستم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خود را قرار ده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د</w:t>
      </w:r>
      <w:r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</w:t>
      </w:r>
    </w:p>
    <w:p w14:paraId="7284CE78" w14:textId="77777777" w:rsidR="00B92932" w:rsidRPr="00B92932" w:rsidRDefault="00B92932" w:rsidP="00B92932">
      <w:pPr>
        <w:bidi/>
        <w:rPr>
          <w:rFonts w:ascii="IRANSansWeb" w:hAnsi="IRANSansWeb" w:cs="QuranTaha"/>
          <w:b/>
          <w:bCs/>
          <w:sz w:val="30"/>
          <w:szCs w:val="30"/>
          <w:rtl/>
          <w:lang w:bidi="fa-IR"/>
        </w:rPr>
      </w:pP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بعدازقراردادن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فا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لها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فوق درمس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رذکرشده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 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ک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بار نرم افزار و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اس کد راببند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د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وبازکن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د</w:t>
      </w: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.</w:t>
      </w:r>
    </w:p>
    <w:p w14:paraId="6BF1B4A6" w14:textId="3C02D4AB" w:rsidR="00B92932" w:rsidRPr="00B92932" w:rsidRDefault="00B92932" w:rsidP="00B92932">
      <w:pPr>
        <w:bidi/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</w:pP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سپس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هرفا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ل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پا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تون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که درمح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ط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 و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اس کد که بازکرده باش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د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بازدن دکمه</w:t>
      </w: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</w:t>
      </w:r>
      <w:r>
        <w:rPr>
          <w:rFonts w:ascii="IRANSansWeb" w:hAnsi="IRANSansWeb" w:cs="QuranTaha"/>
          <w:b/>
          <w:bCs/>
          <w:sz w:val="30"/>
          <w:szCs w:val="30"/>
          <w:lang w:bidi="fa-IR"/>
        </w:rPr>
        <w:t>F5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>مستق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م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درمح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ط</w:t>
      </w: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</w:t>
      </w:r>
      <w:r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</w:t>
      </w:r>
      <w:r w:rsidRPr="00B92932">
        <w:rPr>
          <w:rFonts w:ascii="IRANSansWeb" w:hAnsi="IRANSansWeb" w:cs="QuranTaha"/>
          <w:b/>
          <w:bCs/>
          <w:sz w:val="30"/>
          <w:szCs w:val="30"/>
          <w:lang w:bidi="fa-IR"/>
        </w:rPr>
        <w:t>IDLE</w:t>
      </w:r>
      <w:r>
        <w:rPr>
          <w:rFonts w:ascii="IRANSansWeb" w:hAnsi="IRANSansWeb" w:cs="QuranTaha"/>
          <w:b/>
          <w:bCs/>
          <w:sz w:val="30"/>
          <w:szCs w:val="30"/>
          <w:lang w:bidi="fa-IR"/>
        </w:rPr>
        <w:t xml:space="preserve"> 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>بازم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شودومشکل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چاپ  کاراکترها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فارس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رانخواه</w:t>
      </w:r>
      <w:r w:rsidRPr="00B92932"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  <w:t>ی</w:t>
      </w:r>
      <w:r w:rsidRPr="00B92932">
        <w:rPr>
          <w:rFonts w:ascii="IRANSansWeb" w:hAnsi="IRANSansWeb" w:cs="QuranTaha" w:hint="eastAsia"/>
          <w:b/>
          <w:bCs/>
          <w:sz w:val="30"/>
          <w:szCs w:val="30"/>
          <w:rtl/>
          <w:lang w:bidi="fa-IR"/>
        </w:rPr>
        <w:t>د</w:t>
      </w:r>
      <w:r w:rsidRPr="00B92932">
        <w:rPr>
          <w:rFonts w:ascii="IRANSansWeb" w:hAnsi="IRANSansWeb" w:cs="QuranTaha"/>
          <w:b/>
          <w:bCs/>
          <w:sz w:val="30"/>
          <w:szCs w:val="30"/>
          <w:rtl/>
          <w:lang w:bidi="fa-IR"/>
        </w:rPr>
        <w:t xml:space="preserve"> داشت</w:t>
      </w:r>
    </w:p>
    <w:p w14:paraId="46B17A57" w14:textId="32AC233D" w:rsidR="000F75F1" w:rsidRPr="00B92932" w:rsidRDefault="000F75F1" w:rsidP="00B92932">
      <w:pPr>
        <w:bidi/>
        <w:rPr>
          <w:rFonts w:ascii="IRANSansWeb" w:hAnsi="IRANSansWeb" w:cs="QuranTaha" w:hint="cs"/>
          <w:b/>
          <w:bCs/>
          <w:sz w:val="30"/>
          <w:szCs w:val="30"/>
          <w:rtl/>
          <w:lang w:bidi="fa-IR"/>
        </w:rPr>
      </w:pPr>
    </w:p>
    <w:sectPr w:rsidR="000F75F1" w:rsidRPr="00B92932" w:rsidSect="00435C20">
      <w:pgSz w:w="12240" w:h="15840" w:code="1"/>
      <w:pgMar w:top="720" w:right="720" w:bottom="720" w:left="72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QuranTaha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32"/>
    <w:rsid w:val="000F75F1"/>
    <w:rsid w:val="00164CE5"/>
    <w:rsid w:val="002C6F80"/>
    <w:rsid w:val="003D618E"/>
    <w:rsid w:val="00435C20"/>
    <w:rsid w:val="00B9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7E12"/>
  <w15:chartTrackingRefBased/>
  <w15:docId w15:val="{5B2064F9-3E65-44C8-B6D5-2B10823D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eri%20PC\Documents\Custom%20Office%20Templates\&#1576;&#1587;&#1605;%20&#1575;&#1604;&#1604;&#1607;%20&#1575;&#1604;&#1585;&#1581;&#1605;&#1606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09936-E9EC-4FC9-B1DC-876CF163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بسم الله الرحمن.dot</Template>
  <TotalTime>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Taheri PC</dc:creator>
  <cp:keywords/>
  <dc:description/>
  <cp:lastModifiedBy>ali taheri</cp:lastModifiedBy>
  <cp:revision>1</cp:revision>
  <dcterms:created xsi:type="dcterms:W3CDTF">2025-04-06T04:48:00Z</dcterms:created>
  <dcterms:modified xsi:type="dcterms:W3CDTF">2025-04-06T04:50:00Z</dcterms:modified>
</cp:coreProperties>
</file>